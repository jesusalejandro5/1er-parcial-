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host"/>
        <w:tblW w:w="0" w:type="auto"/>
        <w:jc w:val="left"/>
        <w:tblLayout w:type="fixed"/>
        <w:tblLook w:val="04A0" w:firstRow="1" w:lastRow="0" w:firstColumn="1" w:lastColumn="0" w:noHBand="0" w:noVBand="1"/>
        <w:tblDescription w:val="Tabla de diseño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RPr="006D288C" w14:paraId="701772F1" w14:textId="77777777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14:paraId="5EC13BF4" w14:textId="16486126" w:rsidR="00CF1B6A" w:rsidRPr="006D288C" w:rsidRDefault="002C6105" w:rsidP="00CF1B6A">
            <w:pPr>
              <w:pStyle w:val="Ttulodelbloque"/>
              <w:ind w:right="0"/>
            </w:pPr>
            <w:r>
              <w:t>Objetivos de la empresa</w:t>
            </w:r>
          </w:p>
          <w:p w14:paraId="71310C44" w14:textId="77777777" w:rsidR="00CF1B6A" w:rsidRDefault="002C6105" w:rsidP="002C6105">
            <w:pPr>
              <w:pStyle w:val="Textodebloque"/>
              <w:ind w:right="0"/>
            </w:pPr>
            <w:proofErr w:type="spellStart"/>
            <w:r>
              <w:t>Orbimex</w:t>
            </w:r>
            <w:proofErr w:type="spellEnd"/>
            <w:r>
              <w:t xml:space="preserve"> se dedica a la producción y venta de piezas industriales para la construcción de naves aeroespaciales.</w:t>
            </w:r>
          </w:p>
          <w:p w14:paraId="6648A784" w14:textId="0E55F34E" w:rsidR="002C6105" w:rsidRPr="006D288C" w:rsidRDefault="002C6105" w:rsidP="002C6105">
            <w:pPr>
              <w:pStyle w:val="Textodebloque"/>
              <w:ind w:right="0"/>
            </w:pPr>
            <w:r>
              <w:t xml:space="preserve">Además de dar una posibilidad de empleo a egresados politécnicos en distintas áreas según lo requiera 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14:paraId="0C4F5FC1" w14:textId="77777777" w:rsidR="00CF1B6A" w:rsidRPr="006D288C" w:rsidRDefault="00CF1B6A" w:rsidP="00CE1E3B">
            <w:pPr>
              <w:pStyle w:val="Textodebloque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14:paraId="5C1918B2" w14:textId="40741A13" w:rsidR="00CF1B6A" w:rsidRPr="006D288C" w:rsidRDefault="00C56F15" w:rsidP="007B03D6">
            <w:pPr>
              <w:pStyle w:val="Direccindelremitente"/>
            </w:pPr>
            <w:sdt>
              <w:sdtPr>
                <w:id w:val="-1229453485"/>
                <w:placeholder>
                  <w:docPart w:val="03B5004570A64CA3A964A95918A83AA6"/>
                </w:placeholder>
                <w15:appearance w15:val="hidden"/>
              </w:sdtPr>
              <w:sdtEndPr/>
              <w:sdtContent>
                <w:proofErr w:type="spellStart"/>
                <w:r w:rsidR="002C6105">
                  <w:t>Orbimex</w:t>
                </w:r>
                <w:proofErr w:type="spellEnd"/>
                <w:r w:rsidR="002C6105">
                  <w:t xml:space="preserve"> </w:t>
                </w:r>
              </w:sdtContent>
            </w:sdt>
          </w:p>
          <w:sdt>
            <w:sdtPr>
              <w:alias w:val="Escriba la dirección, ciudad y código postal:"/>
              <w:tag w:val="Escriba la dirección, ciudad y código postal:"/>
              <w:id w:val="513349731"/>
              <w:placeholder>
                <w:docPart w:val="2D9BD3C4145A48FBA857C24BE89BA44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14:paraId="49D55D99" w14:textId="600D1385" w:rsidR="00CF1B6A" w:rsidRPr="006D288C" w:rsidRDefault="00791D5F" w:rsidP="00791D5F">
                <w:pPr>
                  <w:pStyle w:val="Direccindelremitente"/>
                </w:pPr>
                <w:r>
                  <w:t>Veracruz, México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14:paraId="1894B2F2" w14:textId="57831031" w:rsidR="00CF1B6A" w:rsidRDefault="002C6105" w:rsidP="00CE1E3B">
            <w:pPr>
              <w:pStyle w:val="Destinatario"/>
            </w:pPr>
            <w:r>
              <w:t xml:space="preserve">Fonseca Murga Oswaldo </w:t>
            </w:r>
          </w:p>
          <w:p w14:paraId="197496DE" w14:textId="0472DAAA" w:rsidR="002C6105" w:rsidRPr="006D288C" w:rsidRDefault="002C6105" w:rsidP="00CE1E3B">
            <w:pPr>
              <w:pStyle w:val="Destinatario"/>
            </w:pPr>
            <w:r>
              <w:t xml:space="preserve">Nezahualcóyotl, Rancho Grande </w:t>
            </w: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14:paraId="28CC85C9" w14:textId="15E4C8F8" w:rsidR="00CF1B6A" w:rsidRPr="006D288C" w:rsidRDefault="00CF1B6A" w:rsidP="00CE1E3B">
            <w:pPr>
              <w:pStyle w:val="Destinatario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49354044" w14:textId="727D4942" w:rsidR="00CF1B6A" w:rsidRPr="006D288C" w:rsidRDefault="002C6105" w:rsidP="00CE1E3B">
            <w:pPr>
              <w:pStyle w:val="Ttulo"/>
            </w:pPr>
            <w:proofErr w:type="spellStart"/>
            <w:r>
              <w:t>Orbimex</w:t>
            </w:r>
            <w:proofErr w:type="spellEnd"/>
          </w:p>
          <w:p w14:paraId="1AEF5F26" w14:textId="7A039E70" w:rsidR="00CF1B6A" w:rsidRPr="006D288C" w:rsidRDefault="002C6105" w:rsidP="00CE1E3B">
            <w:pPr>
              <w:pStyle w:val="Subttulo"/>
            </w:pPr>
            <w:r>
              <w:t xml:space="preserve">Elige lo que es correcto, no lo que es fácil </w:t>
            </w:r>
          </w:p>
          <w:p w14:paraId="6C22049A" w14:textId="71C3A55A" w:rsidR="00CF1B6A" w:rsidRPr="006D288C" w:rsidRDefault="00791D5F" w:rsidP="00CE1E3B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20ECE402" wp14:editId="5262487B">
                  <wp:simplePos x="0" y="0"/>
                  <wp:positionH relativeFrom="column">
                    <wp:posOffset>-320960</wp:posOffset>
                  </wp:positionH>
                  <wp:positionV relativeFrom="paragraph">
                    <wp:posOffset>447850</wp:posOffset>
                  </wp:positionV>
                  <wp:extent cx="3026979" cy="3026979"/>
                  <wp:effectExtent l="0" t="0" r="2540" b="254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bimex logo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979" cy="302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A17013" w14:textId="1212EFC0" w:rsidR="00CE1E3B" w:rsidRPr="006D288C" w:rsidRDefault="00791D5F" w:rsidP="00D91EF3">
      <w:pPr>
        <w:pStyle w:val="Sinespaciado"/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35D686E8" wp14:editId="3FA9936B">
            <wp:simplePos x="0" y="0"/>
            <wp:positionH relativeFrom="margin">
              <wp:posOffset>226848</wp:posOffset>
            </wp:positionH>
            <wp:positionV relativeFrom="paragraph">
              <wp:posOffset>12940</wp:posOffset>
            </wp:positionV>
            <wp:extent cx="1979596" cy="1979596"/>
            <wp:effectExtent l="0" t="0" r="1905" b="1905"/>
            <wp:wrapNone/>
            <wp:docPr id="3" name="Imagen 3" descr="cohete. nave espacial con ojo de buey. vuelo al espacio. descubrimien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hete. nave espacial con ojo de buey. vuelo al espacio. descubrimiento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79596" cy="197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dehost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Tabla de diseño"/>
      </w:tblPr>
      <w:tblGrid>
        <w:gridCol w:w="4579"/>
        <w:gridCol w:w="5227"/>
        <w:gridCol w:w="4579"/>
      </w:tblGrid>
      <w:tr w:rsidR="0037743C" w:rsidRPr="006D288C" w14:paraId="696DE7B1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225571BB" w14:textId="6869C1E5" w:rsidR="0037743C" w:rsidRPr="006D288C" w:rsidRDefault="0037743C" w:rsidP="0037743C"/>
          <w:p w14:paraId="1E3375D2" w14:textId="77777777" w:rsidR="00791D5F" w:rsidRDefault="00791D5F" w:rsidP="0037743C">
            <w:pPr>
              <w:pStyle w:val="Ttulo1"/>
            </w:pPr>
          </w:p>
          <w:p w14:paraId="0AB28699" w14:textId="77777777" w:rsidR="00791D5F" w:rsidRDefault="00791D5F" w:rsidP="0037743C">
            <w:pPr>
              <w:pStyle w:val="Ttulo1"/>
            </w:pPr>
          </w:p>
          <w:p w14:paraId="6F197772" w14:textId="77777777" w:rsidR="00791D5F" w:rsidRDefault="00791D5F" w:rsidP="0037743C">
            <w:pPr>
              <w:pStyle w:val="Ttulo1"/>
            </w:pPr>
          </w:p>
          <w:p w14:paraId="42F8CAD5" w14:textId="7DE25666" w:rsidR="0037743C" w:rsidRPr="006D288C" w:rsidRDefault="00882BB6" w:rsidP="0037743C">
            <w:pPr>
              <w:pStyle w:val="Ttulo1"/>
            </w:pPr>
            <w:r>
              <w:t xml:space="preserve">Crecer con nosotros </w:t>
            </w:r>
          </w:p>
          <w:p w14:paraId="5D8A142F" w14:textId="5721E4A0" w:rsidR="0037743C" w:rsidRPr="006D288C" w:rsidRDefault="00882BB6" w:rsidP="0037743C">
            <w:r>
              <w:t xml:space="preserve">En este tríptico, señor Fonseca, lo invitamos a ser parte del equipo de </w:t>
            </w:r>
            <w:proofErr w:type="spellStart"/>
            <w:r>
              <w:t>Orbimex</w:t>
            </w:r>
            <w:proofErr w:type="spellEnd"/>
            <w:r>
              <w:t>. Sea parte de esta gran empresa como Director general, su visión es de vital importancia en nuestra entidad</w:t>
            </w:r>
          </w:p>
          <w:p w14:paraId="153541DE" w14:textId="15CDC533" w:rsidR="0037743C" w:rsidRPr="006D288C" w:rsidRDefault="00882BB6" w:rsidP="0037743C">
            <w:pPr>
              <w:pStyle w:val="Ttulo2"/>
            </w:pPr>
            <w:r>
              <w:t>Descripción del puesto</w:t>
            </w:r>
          </w:p>
          <w:p w14:paraId="372C9F9D" w14:textId="7C325515" w:rsidR="0037743C" w:rsidRPr="006D288C" w:rsidRDefault="00882BB6" w:rsidP="0037743C">
            <w:r>
              <w:t xml:space="preserve">En </w:t>
            </w:r>
            <w:proofErr w:type="spellStart"/>
            <w:r>
              <w:t>Orbimex</w:t>
            </w:r>
            <w:proofErr w:type="spellEnd"/>
            <w:r>
              <w:t xml:space="preserve"> el cargo de Director general se describe con dos conceptos; organización, gracias a su experiencia nos hemos dado cuenta de su talento nato para la estructura y el orden. Y, trabajo en equipo, gracias a nuestra gran comunidad le ofrecemos una amplia variedad de proyectos que van desde planeación hasta crear estrategias </w:t>
            </w:r>
          </w:p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43502BB1" w14:textId="11C0E714" w:rsidR="0037743C" w:rsidRDefault="00882BB6" w:rsidP="00882BB6">
            <w:pPr>
              <w:pStyle w:val="Cita"/>
            </w:pPr>
            <w:r>
              <w:t xml:space="preserve">“Desde que </w:t>
            </w:r>
            <w:proofErr w:type="spellStart"/>
            <w:r>
              <w:t>Orbimex</w:t>
            </w:r>
            <w:proofErr w:type="spellEnd"/>
            <w:r>
              <w:t xml:space="preserve"> salió al mercado, México se ha destacado en la aeronáutica” </w:t>
            </w:r>
          </w:p>
          <w:p w14:paraId="7E57B5B2" w14:textId="0F899FAB" w:rsidR="00882BB6" w:rsidRPr="006D288C" w:rsidRDefault="00882BB6" w:rsidP="00882BB6">
            <w:pPr>
              <w:pStyle w:val="Cita"/>
            </w:pPr>
            <w:r>
              <w:t>-Experto de “El Universal”</w:t>
            </w:r>
          </w:p>
          <w:p w14:paraId="70B748A0" w14:textId="5AAAA87C" w:rsidR="00882BB6" w:rsidRDefault="00882BB6" w:rsidP="0037743C">
            <w:r>
              <w:t xml:space="preserve">Dentro de la empresa tiene amplias opciones de trabajo: </w:t>
            </w:r>
          </w:p>
          <w:p w14:paraId="3DCD048D" w14:textId="2477FAF6" w:rsidR="00882BB6" w:rsidRDefault="00882BB6" w:rsidP="0037743C">
            <w:r>
              <w:t>Desde casa</w:t>
            </w:r>
          </w:p>
          <w:p w14:paraId="41AAB4E3" w14:textId="318A80C2" w:rsidR="00882BB6" w:rsidRDefault="00882BB6" w:rsidP="0037743C">
            <w:r>
              <w:t>En la oficina</w:t>
            </w:r>
          </w:p>
          <w:p w14:paraId="75182829" w14:textId="05534B22" w:rsidR="00882BB6" w:rsidRPr="006D288C" w:rsidRDefault="00882BB6" w:rsidP="0037743C">
            <w:r>
              <w:t xml:space="preserve">Cada una tiene ventajas que se le podrán sacar el máximo provecho si usted acepta el puesto </w:t>
            </w:r>
          </w:p>
          <w:p w14:paraId="6FAFB57B" w14:textId="0D989D44" w:rsidR="0037743C" w:rsidRPr="006D288C" w:rsidRDefault="00882BB6" w:rsidP="0037743C">
            <w:pPr>
              <w:pStyle w:val="Ttulo1"/>
            </w:pPr>
            <w:r>
              <w:t>Creación de la empresa</w:t>
            </w:r>
          </w:p>
          <w:p w14:paraId="42D21A9B" w14:textId="7246CAF6" w:rsidR="0037743C" w:rsidRPr="006D288C" w:rsidRDefault="00882BB6" w:rsidP="0037743C">
            <w:r>
              <w:t xml:space="preserve">Desde 2021 </w:t>
            </w:r>
            <w:proofErr w:type="spellStart"/>
            <w:r>
              <w:t>Orbimex</w:t>
            </w:r>
            <w:proofErr w:type="spellEnd"/>
            <w:r>
              <w:t xml:space="preserve"> ha surtido pedidos a grande escala a puntos clave en la aeronáutica como los Estados Unidos o incluso China </w:t>
            </w:r>
          </w:p>
        </w:tc>
        <w:tc>
          <w:tcPr>
            <w:tcW w:w="4579" w:type="dxa"/>
            <w:tcMar>
              <w:left w:w="432" w:type="dxa"/>
            </w:tcMar>
          </w:tcPr>
          <w:p w14:paraId="11538DF1" w14:textId="063EEAAE" w:rsidR="0037743C" w:rsidRPr="006D288C" w:rsidRDefault="00882BB6">
            <w:pPr>
              <w:pStyle w:val="Ttulo2"/>
            </w:pPr>
            <w:r>
              <w:t>De nuestro fundador</w:t>
            </w:r>
          </w:p>
          <w:p w14:paraId="4D792407" w14:textId="0015382A" w:rsidR="0037743C" w:rsidRPr="006D288C" w:rsidRDefault="00791D5F">
            <w:r>
              <w:t>El señor</w:t>
            </w:r>
            <w:r w:rsidR="00882BB6">
              <w:t xml:space="preserve"> Fonseca Murga habría estado complacido de darle esta cordial invitación a formar parte del equipo de </w:t>
            </w:r>
            <w:proofErr w:type="spellStart"/>
            <w:r w:rsidR="00882BB6">
              <w:t>Orbimex</w:t>
            </w:r>
            <w:proofErr w:type="spellEnd"/>
            <w:r w:rsidR="00882BB6">
              <w:t>, sin embargo, tras su fallecimiento hace 2 meses</w:t>
            </w:r>
            <w:r w:rsidR="0054584C">
              <w:t xml:space="preserve">, se le hace esta oferta, no planeamos reemplazarlo, sino que usted continue por largos años el legado </w:t>
            </w:r>
            <w:proofErr w:type="spellStart"/>
            <w:r w:rsidR="0054584C">
              <w:t>Orbimex</w:t>
            </w:r>
            <w:proofErr w:type="spellEnd"/>
            <w:r w:rsidR="0054584C">
              <w:t xml:space="preserve"> </w:t>
            </w:r>
          </w:p>
          <w:sdt>
            <w:sdtPr>
              <w:alias w:val="Escriba el encabezado 2:"/>
              <w:tag w:val="Escriba el encabezado 2:"/>
              <w:id w:val="-1224296001"/>
              <w:placeholder>
                <w:docPart w:val="E2B5A16EB95F4E09A5813354CB1B68EF"/>
              </w:placeholder>
              <w:temporary/>
              <w:showingPlcHdr/>
              <w15:appearance w15:val="hidden"/>
            </w:sdtPr>
            <w:sdtEndPr/>
            <w:sdtContent>
              <w:p w14:paraId="3B67F357" w14:textId="77777777" w:rsidR="0037743C" w:rsidRPr="006D288C" w:rsidRDefault="0037743C" w:rsidP="00A01D2E">
                <w:pPr>
                  <w:pStyle w:val="Ttulo2"/>
                </w:pPr>
                <w:r w:rsidRPr="006D288C">
                  <w:rPr>
                    <w:lang w:bidi="es-ES"/>
                  </w:rPr>
                  <w:t>Clientes principales</w:t>
                </w:r>
              </w:p>
            </w:sdtContent>
          </w:sdt>
          <w:sdt>
            <w:sdtPr>
              <w:rPr>
                <w:color w:val="323232" w:themeColor="text2"/>
              </w:rPr>
              <w:alias w:val="Escriba el texto de cuerpo:"/>
              <w:tag w:val="Escriba el texto de cuerpo:"/>
              <w:id w:val="908198716"/>
              <w:placeholder>
                <w:docPart w:val="3530DCC2D91542979FC45A1A54789CA2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14:paraId="1DEF1F6F" w14:textId="77777777" w:rsidR="0037743C" w:rsidRPr="006D288C" w:rsidRDefault="0037743C" w:rsidP="00A01D2E">
                <w:r w:rsidRPr="006D288C">
                  <w:rPr>
                    <w:lang w:bidi="es-ES"/>
                  </w:rPr>
                  <w:t>Es posible que quiera mencionar a algunos de sus clientes más impresionantes aquí:</w:t>
                </w:r>
              </w:p>
            </w:sdtContent>
          </w:sdt>
          <w:sdt>
            <w:sdtPr>
              <w:alias w:val="Escriba la lista con viñetas:"/>
              <w:tag w:val="Escriba la lista con viñetas:"/>
              <w:id w:val="-1815012995"/>
              <w:placeholder>
                <w:docPart w:val="8E1EB3934CA844488124D4D656AAFE49"/>
              </w:placeholder>
              <w:temporary/>
              <w:showingPlcHdr/>
              <w15:appearance w15:val="hidden"/>
            </w:sdtPr>
            <w:sdtEndPr/>
            <w:sdtContent>
              <w:p w14:paraId="79959C18" w14:textId="77777777" w:rsidR="0037743C" w:rsidRPr="006D288C" w:rsidRDefault="0037743C" w:rsidP="00CA1864">
                <w:pPr>
                  <w:pStyle w:val="Listaconvietas"/>
                </w:pPr>
                <w:r w:rsidRPr="006D288C">
                  <w:rPr>
                    <w:lang w:bidi="es-ES"/>
                  </w:rPr>
                  <w:t>Compañía grande e importante</w:t>
                </w:r>
              </w:p>
              <w:p w14:paraId="7B923C73" w14:textId="77777777" w:rsidR="0037743C" w:rsidRPr="006D288C" w:rsidRDefault="0037743C" w:rsidP="00CA1864">
                <w:pPr>
                  <w:pStyle w:val="Listaconvietas"/>
                </w:pPr>
                <w:r w:rsidRPr="006D288C">
                  <w:rPr>
                    <w:lang w:bidi="es-ES"/>
                  </w:rPr>
                  <w:t>Compañía muy conocida</w:t>
                </w:r>
              </w:p>
              <w:p w14:paraId="3426122C" w14:textId="77777777" w:rsidR="0037743C" w:rsidRPr="006D288C" w:rsidRDefault="0037743C" w:rsidP="00CA1864">
                <w:pPr>
                  <w:pStyle w:val="Listaconvietas"/>
                </w:pPr>
                <w:r w:rsidRPr="006D288C">
                  <w:rPr>
                    <w:lang w:bidi="es-ES"/>
                  </w:rPr>
                  <w:t>Compañía impresionante</w:t>
                </w:r>
              </w:p>
            </w:sdtContent>
          </w:sdt>
          <w:sdt>
            <w:sdtPr>
              <w:alias w:val="Escriba el encabezado 1:"/>
              <w:tag w:val="Escriba el encabezado 1:"/>
              <w:id w:val="-1175949836"/>
              <w:placeholder>
                <w:docPart w:val="83EF6D29BC5842B4A6F904011E6C5377"/>
              </w:placeholder>
              <w:temporary/>
              <w:showingPlcHdr/>
              <w15:appearance w15:val="hidden"/>
            </w:sdtPr>
            <w:sdtEndPr/>
            <w:sdtContent>
              <w:p w14:paraId="3393E858" w14:textId="77777777" w:rsidR="0037743C" w:rsidRPr="006D288C" w:rsidRDefault="0037743C">
                <w:pPr>
                  <w:pStyle w:val="Ttulo1"/>
                </w:pPr>
                <w:r w:rsidRPr="006D288C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883065717"/>
              <w:placeholder>
                <w:docPart w:val="915A01BB6BD24D23847C5163726979A4"/>
              </w:placeholder>
              <w15:appearance w15:val="hidden"/>
            </w:sdtPr>
            <w:sdtEndPr/>
            <w:sdtContent>
              <w:p w14:paraId="4C4540F3" w14:textId="28849F15" w:rsidR="0037743C" w:rsidRPr="006D288C" w:rsidRDefault="00882BB6" w:rsidP="007B03D6">
                <w:pPr>
                  <w:pStyle w:val="Informacindecontacto"/>
                </w:pPr>
                <w:proofErr w:type="spellStart"/>
                <w:r>
                  <w:t>Orbimex</w:t>
                </w:r>
                <w:proofErr w:type="spellEnd"/>
              </w:p>
            </w:sdtContent>
          </w:sdt>
          <w:p w14:paraId="17D980F9" w14:textId="7788E9EE" w:rsidR="003270C5" w:rsidRPr="006D288C" w:rsidRDefault="00791D5F" w:rsidP="003270C5">
            <w:pPr>
              <w:pStyle w:val="Direccindelremitente"/>
            </w:pPr>
            <w:r>
              <w:rPr>
                <w:lang w:bidi="es-ES"/>
              </w:rPr>
              <w:t>Veracruz</w:t>
            </w:r>
            <w:bookmarkStart w:id="0" w:name="_GoBack"/>
            <w:bookmarkEnd w:id="0"/>
          </w:p>
          <w:p w14:paraId="0E358A01" w14:textId="2CD84F5F" w:rsidR="0037743C" w:rsidRPr="006D288C" w:rsidRDefault="00882BB6">
            <w:pPr>
              <w:pStyle w:val="Informacindecontacto"/>
            </w:pPr>
            <w:r>
              <w:t>56709-56709</w:t>
            </w:r>
          </w:p>
          <w:p w14:paraId="36FC0F06" w14:textId="58BD5604" w:rsidR="0037743C" w:rsidRPr="006D288C" w:rsidRDefault="00882BB6">
            <w:pPr>
              <w:pStyle w:val="Informacindecontacto"/>
            </w:pPr>
            <w:r>
              <w:t>Orbimex@gmail.com</w:t>
            </w:r>
          </w:p>
          <w:p w14:paraId="7ED917AB" w14:textId="62E57407" w:rsidR="0037743C" w:rsidRPr="006D288C" w:rsidRDefault="00882BB6">
            <w:pPr>
              <w:pStyle w:val="Sitioweb"/>
            </w:pPr>
            <w:r>
              <w:t xml:space="preserve">Orbimex.mx </w:t>
            </w:r>
          </w:p>
        </w:tc>
      </w:tr>
    </w:tbl>
    <w:p w14:paraId="385E52C9" w14:textId="5742C013" w:rsidR="00ED7C90" w:rsidRPr="006D288C" w:rsidRDefault="00ED7C90" w:rsidP="00D91EF3">
      <w:pPr>
        <w:pStyle w:val="Sinespaciado"/>
        <w:rPr>
          <w:sz w:val="6"/>
        </w:rPr>
      </w:pPr>
    </w:p>
    <w:sectPr w:rsidR="00ED7C90" w:rsidRPr="006D288C" w:rsidSect="00523273">
      <w:footerReference w:type="default" r:id="rId15"/>
      <w:footerReference w:type="first" r:id="rId16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00429" w14:textId="77777777" w:rsidR="00C56F15" w:rsidRDefault="00C56F15" w:rsidP="0037743C">
      <w:pPr>
        <w:spacing w:after="0" w:line="240" w:lineRule="auto"/>
      </w:pPr>
      <w:r>
        <w:separator/>
      </w:r>
    </w:p>
  </w:endnote>
  <w:endnote w:type="continuationSeparator" w:id="0">
    <w:p w14:paraId="5EC51861" w14:textId="77777777" w:rsidR="00C56F15" w:rsidRDefault="00C56F15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B6311" w14:textId="77777777" w:rsidR="000E2C45" w:rsidRPr="009E4C31" w:rsidRDefault="000E2C45">
    <w:pPr>
      <w:pStyle w:val="Piedepgina"/>
      <w:rPr>
        <w:lang w:val="es-ES_tradnl"/>
      </w:rPr>
    </w:pPr>
    <w:r w:rsidRPr="009E4C31">
      <w:rPr>
        <w:noProof/>
        <w:lang w:val="es-MX" w:eastAsia="es-MX"/>
      </w:rPr>
      <mc:AlternateContent>
        <mc:Choice Requires="wps">
          <w:drawing>
            <wp:inline distT="0" distB="0" distL="0" distR="0" wp14:anchorId="2A2D01D4" wp14:editId="1BABE5FA">
              <wp:extent cx="9134856" cy="137160"/>
              <wp:effectExtent l="0" t="0" r="9525" b="0"/>
              <wp:docPr id="5" name="Rectángulo del pie de página de continuación" descr="Rectángulo del pie de página de continuació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0B5A56E" id="Rectángulo del pie de página de continuación" o:spid="_x0000_s1026" alt="Rectángulo del pie de página de continuació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C879" w14:textId="77777777" w:rsidR="000E2C45" w:rsidRPr="000E2C45" w:rsidRDefault="000E2C45" w:rsidP="000E2C45">
    <w:pPr>
      <w:pStyle w:val="Piedepgina"/>
      <w:tabs>
        <w:tab w:val="left" w:pos="10513"/>
      </w:tabs>
    </w:pPr>
    <w:r>
      <w:rPr>
        <w:noProof/>
        <w:lang w:val="es-MX" w:eastAsia="es-MX"/>
      </w:rPr>
      <mc:AlternateContent>
        <mc:Choice Requires="wps">
          <w:drawing>
            <wp:inline distT="0" distB="0" distL="0" distR="0" wp14:anchorId="2CA277FF" wp14:editId="6FE232BF">
              <wp:extent cx="2430000" cy="137127"/>
              <wp:effectExtent l="0" t="0" r="8890" b="0"/>
              <wp:docPr id="14" name="Rectángulo de pie de la primera página, derecha" descr="Rectángulo de pie de la primera página, der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4628E83" id="Rectángulo de pie de la primera página, derecha" o:spid="_x0000_s1026" alt="Rectángulo de pie de la primera página, derecha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" fillcolor="#2b7370 [1604]" stroked="f" strokeweight="1pt">
              <w10:anchorlock/>
            </v:rect>
          </w:pict>
        </mc:Fallback>
      </mc:AlternateContent>
    </w:r>
    <w:r>
      <w:rPr>
        <w:lang w:bidi="es-ES"/>
      </w:rPr>
      <w:tab/>
    </w:r>
    <w:r>
      <w:rPr>
        <w:noProof/>
        <w:lang w:val="es-MX" w:eastAsia="es-MX"/>
      </w:rPr>
      <mc:AlternateContent>
        <mc:Choice Requires="wps">
          <w:drawing>
            <wp:inline distT="0" distB="0" distL="0" distR="0" wp14:anchorId="53C1C3AB" wp14:editId="4B7C61BE">
              <wp:extent cx="2459736" cy="228544"/>
              <wp:effectExtent l="0" t="0" r="0" b="635"/>
              <wp:docPr id="15" name="Rectángulo de pie de la primera página, izquierda" descr="Rectángulo de pie de la primera página, izquierd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1D5ADA1" id="Rectángulo de pie de la primera página, izquierda" o:spid="_x0000_s1026" alt="Rectángulo de pie de la primera página, izquierda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AA7C3" w14:textId="77777777" w:rsidR="00C56F15" w:rsidRDefault="00C56F15" w:rsidP="0037743C">
      <w:pPr>
        <w:spacing w:after="0" w:line="240" w:lineRule="auto"/>
      </w:pPr>
      <w:r>
        <w:separator/>
      </w:r>
    </w:p>
  </w:footnote>
  <w:footnote w:type="continuationSeparator" w:id="0">
    <w:p w14:paraId="00FC9F7A" w14:textId="77777777" w:rsidR="00C56F15" w:rsidRDefault="00C56F15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E2828AA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16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51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05"/>
    <w:rsid w:val="00016C11"/>
    <w:rsid w:val="000425F6"/>
    <w:rsid w:val="00075279"/>
    <w:rsid w:val="000E2C45"/>
    <w:rsid w:val="00206800"/>
    <w:rsid w:val="00275195"/>
    <w:rsid w:val="002C6105"/>
    <w:rsid w:val="002F5ECB"/>
    <w:rsid w:val="003270C5"/>
    <w:rsid w:val="003309C2"/>
    <w:rsid w:val="0037743C"/>
    <w:rsid w:val="003E1E9B"/>
    <w:rsid w:val="00400FAF"/>
    <w:rsid w:val="00425687"/>
    <w:rsid w:val="0048709F"/>
    <w:rsid w:val="00490CEC"/>
    <w:rsid w:val="00523273"/>
    <w:rsid w:val="0054584C"/>
    <w:rsid w:val="00555FE1"/>
    <w:rsid w:val="005F432F"/>
    <w:rsid w:val="005F496D"/>
    <w:rsid w:val="00632BB1"/>
    <w:rsid w:val="00636FE2"/>
    <w:rsid w:val="0069002D"/>
    <w:rsid w:val="006B5303"/>
    <w:rsid w:val="006D288C"/>
    <w:rsid w:val="00704FD6"/>
    <w:rsid w:val="00712321"/>
    <w:rsid w:val="00726D69"/>
    <w:rsid w:val="007327A6"/>
    <w:rsid w:val="00751AA2"/>
    <w:rsid w:val="00791D5F"/>
    <w:rsid w:val="007B03D6"/>
    <w:rsid w:val="007C70E3"/>
    <w:rsid w:val="00882BB6"/>
    <w:rsid w:val="009775E0"/>
    <w:rsid w:val="009A4F2A"/>
    <w:rsid w:val="009C3321"/>
    <w:rsid w:val="009E4C31"/>
    <w:rsid w:val="00A01D2E"/>
    <w:rsid w:val="00A92C80"/>
    <w:rsid w:val="00B804D4"/>
    <w:rsid w:val="00C56F15"/>
    <w:rsid w:val="00CA1864"/>
    <w:rsid w:val="00CB286F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C63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E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C3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8"/>
    <w:qFormat/>
    <w:rsid w:val="009E4C3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9E4C31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rsid w:val="009E4C31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rsid w:val="009E4C3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rsid w:val="009E4C31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rsid w:val="009E4C31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9E4C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9E4C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9E4C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C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host">
    <w:name w:val="Tabla de host"/>
    <w:basedOn w:val="Tablanormal"/>
    <w:uiPriority w:val="99"/>
    <w:rsid w:val="009E4C31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rsid w:val="009E4C31"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C31"/>
    <w:rPr>
      <w:rFonts w:ascii="Segoe UI" w:hAnsi="Segoe UI" w:cs="Segoe UI"/>
    </w:rPr>
  </w:style>
  <w:style w:type="paragraph" w:customStyle="1" w:styleId="Ttulodelbloque">
    <w:name w:val="Título del bloque"/>
    <w:basedOn w:val="Normal"/>
    <w:uiPriority w:val="1"/>
    <w:qFormat/>
    <w:rsid w:val="009E4C31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Textodebloque">
    <w:name w:val="Block Text"/>
    <w:basedOn w:val="Normal"/>
    <w:uiPriority w:val="2"/>
    <w:unhideWhenUsed/>
    <w:qFormat/>
    <w:rsid w:val="009E4C31"/>
    <w:pPr>
      <w:spacing w:line="252" w:lineRule="auto"/>
      <w:ind w:left="504" w:right="504"/>
    </w:pPr>
    <w:rPr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9E4C31"/>
    <w:rPr>
      <w:rFonts w:ascii="Verdana" w:hAnsi="Verdana"/>
      <w:color w:val="808080"/>
    </w:rPr>
  </w:style>
  <w:style w:type="paragraph" w:customStyle="1" w:styleId="Destinatario">
    <w:name w:val="Destinatario"/>
    <w:basedOn w:val="Normal"/>
    <w:uiPriority w:val="4"/>
    <w:qFormat/>
    <w:rsid w:val="009E4C31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rsid w:val="009E4C31"/>
    <w:pPr>
      <w:spacing w:after="0" w:line="288" w:lineRule="auto"/>
    </w:pPr>
    <w:rPr>
      <w:color w:val="595959" w:themeColor="text1" w:themeTint="A6"/>
    </w:rPr>
  </w:style>
  <w:style w:type="paragraph" w:styleId="Ttulo">
    <w:name w:val="Title"/>
    <w:basedOn w:val="Normal"/>
    <w:link w:val="TtuloCar"/>
    <w:uiPriority w:val="5"/>
    <w:qFormat/>
    <w:rsid w:val="009E4C31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5"/>
    <w:rsid w:val="009E4C31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9E4C31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9E4C31"/>
    <w:rPr>
      <w:rFonts w:ascii="Verdana" w:hAnsi="Verdana"/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9E4C31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9E4C31"/>
    <w:rPr>
      <w:rFonts w:ascii="Verdana" w:eastAsiaTheme="majorEastAsia" w:hAnsi="Verdana" w:cstheme="majorBidi"/>
      <w:b/>
      <w:bCs/>
    </w:rPr>
  </w:style>
  <w:style w:type="paragraph" w:styleId="Cita">
    <w:name w:val="Quote"/>
    <w:basedOn w:val="Normal"/>
    <w:link w:val="CitaCar"/>
    <w:uiPriority w:val="12"/>
    <w:unhideWhenUsed/>
    <w:qFormat/>
    <w:rsid w:val="009E4C31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9E4C31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aconvietas">
    <w:name w:val="List Bullet"/>
    <w:basedOn w:val="Normal"/>
    <w:uiPriority w:val="10"/>
    <w:unhideWhenUsed/>
    <w:qFormat/>
    <w:rsid w:val="009E4C31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13"/>
    <w:qFormat/>
    <w:rsid w:val="009E4C31"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rsid w:val="009E4C31"/>
    <w:pPr>
      <w:spacing w:before="120"/>
    </w:pPr>
    <w:rPr>
      <w:color w:val="2B7471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9E4C31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aconnmeros">
    <w:name w:val="List Number"/>
    <w:basedOn w:val="Normal"/>
    <w:uiPriority w:val="11"/>
    <w:unhideWhenUsed/>
    <w:rsid w:val="009E4C31"/>
    <w:pPr>
      <w:numPr>
        <w:numId w:val="4"/>
      </w:numPr>
      <w:tabs>
        <w:tab w:val="left" w:pos="360"/>
      </w:tabs>
      <w:spacing w:after="120"/>
    </w:pPr>
  </w:style>
  <w:style w:type="character" w:customStyle="1" w:styleId="Ttulo4Car">
    <w:name w:val="Título 4 Car"/>
    <w:basedOn w:val="Fuentedeprrafopredeter"/>
    <w:link w:val="Ttulo4"/>
    <w:uiPriority w:val="8"/>
    <w:semiHidden/>
    <w:rsid w:val="009E4C31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9E4C31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9E4C31"/>
    <w:rPr>
      <w:rFonts w:ascii="Verdana" w:eastAsiaTheme="majorEastAsia" w:hAnsi="Verdana" w:cstheme="majorBidi"/>
      <w:color w:val="2B7370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E4C31"/>
    <w:rPr>
      <w:rFonts w:ascii="Verdana" w:hAnsi="Verdana"/>
      <w:i/>
      <w:iCs/>
      <w:color w:val="2B747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E4C31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E4C31"/>
    <w:rPr>
      <w:rFonts w:ascii="Verdana" w:hAnsi="Verdana"/>
      <w:i/>
      <w:iCs/>
      <w:color w:val="2B747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E4C31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C31"/>
    <w:pPr>
      <w:spacing w:before="240" w:after="0" w:line="276" w:lineRule="auto"/>
      <w:outlineLvl w:val="9"/>
    </w:pPr>
    <w:rPr>
      <w:sz w:val="32"/>
      <w:szCs w:val="32"/>
    </w:rPr>
  </w:style>
  <w:style w:type="paragraph" w:styleId="Bibliografa">
    <w:name w:val="Bibliography"/>
    <w:basedOn w:val="Normal"/>
    <w:next w:val="Normal"/>
    <w:uiPriority w:val="37"/>
    <w:semiHidden/>
    <w:unhideWhenUsed/>
    <w:rsid w:val="009E4C3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4C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4C31"/>
    <w:rPr>
      <w:rFonts w:ascii="Verdana" w:hAnsi="Verdan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E4C3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E4C31"/>
    <w:rPr>
      <w:rFonts w:ascii="Verdana" w:hAnsi="Verdan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E4C3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E4C31"/>
    <w:rPr>
      <w:rFonts w:ascii="Verdana" w:hAnsi="Verdan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E4C31"/>
    <w:rPr>
      <w:rFonts w:ascii="Verdana" w:hAnsi="Verdan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E4C3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E4C31"/>
    <w:rPr>
      <w:rFonts w:ascii="Verdana" w:hAnsi="Verdan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E4C31"/>
    <w:rPr>
      <w:rFonts w:ascii="Verdana" w:hAnsi="Verdan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E4C3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E4C31"/>
    <w:rPr>
      <w:rFonts w:ascii="Verdana" w:hAnsi="Verdan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E4C3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E4C31"/>
    <w:rPr>
      <w:rFonts w:ascii="Verdana" w:hAnsi="Verdan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E4C31"/>
    <w:rPr>
      <w:rFonts w:ascii="Verdana" w:hAnsi="Verdan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C31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E4C31"/>
    <w:rPr>
      <w:rFonts w:ascii="Verdana" w:hAnsi="Verdana"/>
    </w:rPr>
  </w:style>
  <w:style w:type="table" w:styleId="Cuadrculavistosa">
    <w:name w:val="Colorful Grid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E4C31"/>
    <w:rPr>
      <w:rFonts w:ascii="Verdana" w:hAnsi="Verdan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C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C31"/>
    <w:rPr>
      <w:rFonts w:ascii="Verdana" w:hAnsi="Verdan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31"/>
    <w:rPr>
      <w:rFonts w:ascii="Verdana" w:hAnsi="Verdan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E4C31"/>
  </w:style>
  <w:style w:type="character" w:customStyle="1" w:styleId="FechaCar">
    <w:name w:val="Fecha Car"/>
    <w:basedOn w:val="Fuentedeprrafopredeter"/>
    <w:link w:val="Fecha"/>
    <w:uiPriority w:val="99"/>
    <w:semiHidden/>
    <w:rsid w:val="009E4C31"/>
    <w:rPr>
      <w:rFonts w:ascii="Verdana" w:hAnsi="Verdan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4C3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4C3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E4C3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E4C31"/>
    <w:rPr>
      <w:rFonts w:ascii="Verdana" w:hAnsi="Verdana"/>
    </w:rPr>
  </w:style>
  <w:style w:type="character" w:styleId="nfasis">
    <w:name w:val="Emphasis"/>
    <w:basedOn w:val="Fuentedeprrafopredeter"/>
    <w:uiPriority w:val="20"/>
    <w:semiHidden/>
    <w:unhideWhenUsed/>
    <w:qFormat/>
    <w:rsid w:val="009E4C31"/>
    <w:rPr>
      <w:rFonts w:ascii="Verdana" w:hAnsi="Verdana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4C31"/>
    <w:rPr>
      <w:rFonts w:ascii="Verdana" w:hAnsi="Verdan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E4C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E4C31"/>
    <w:pPr>
      <w:spacing w:after="0" w:line="240" w:lineRule="auto"/>
    </w:pPr>
    <w:rPr>
      <w:rFonts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C31"/>
    <w:rPr>
      <w:rFonts w:ascii="Verdana" w:hAnsi="Verdana"/>
      <w:color w:val="68538F" w:themeColor="accent5" w:themeShade="B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E4C3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31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C31"/>
    <w:rPr>
      <w:rFonts w:ascii="Verdana" w:hAnsi="Verdana"/>
      <w:szCs w:val="20"/>
    </w:rPr>
  </w:style>
  <w:style w:type="table" w:styleId="Tabladecuadrcula1clara">
    <w:name w:val="Grid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3">
    <w:name w:val="Grid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E4C3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31"/>
    <w:rPr>
      <w:rFonts w:ascii="Verdana" w:hAnsi="Verdana"/>
    </w:rPr>
  </w:style>
  <w:style w:type="character" w:customStyle="1" w:styleId="Ttulo7Car">
    <w:name w:val="Título 7 Car"/>
    <w:basedOn w:val="Fuentedeprrafopredeter"/>
    <w:link w:val="Ttulo7"/>
    <w:uiPriority w:val="8"/>
    <w:semiHidden/>
    <w:rsid w:val="009E4C31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9E4C31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9E4C31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E4C3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E4C31"/>
    <w:rPr>
      <w:rFonts w:ascii="Verdana" w:hAnsi="Verdan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4C3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E4C3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E4C31"/>
    <w:rPr>
      <w:rFonts w:ascii="Verdana" w:hAnsi="Verdana"/>
      <w:color w:val="2B7471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E4C31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E4C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Lista">
    <w:name w:val="List"/>
    <w:basedOn w:val="Normal"/>
    <w:uiPriority w:val="99"/>
    <w:semiHidden/>
    <w:unhideWhenUsed/>
    <w:rsid w:val="009E4C3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E4C3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E4C3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E4C3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E4C3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E4C3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E4C3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E4C3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E4C3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E4C3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E4C3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E4C3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E4C3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E4C31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E4C31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E4C31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E4C31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E4C31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E4C3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2">
    <w:name w:val="List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3">
    <w:name w:val="List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E4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E4C3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E4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E4C31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inespaciado">
    <w:name w:val="No Spacing"/>
    <w:uiPriority w:val="7"/>
    <w:qFormat/>
    <w:rsid w:val="009E4C31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9E4C3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E4C3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E4C3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E4C31"/>
    <w:rPr>
      <w:rFonts w:ascii="Verdana" w:hAnsi="Verdana"/>
    </w:rPr>
  </w:style>
  <w:style w:type="character" w:styleId="Nmerodepgina">
    <w:name w:val="page number"/>
    <w:basedOn w:val="Fuentedeprrafopredeter"/>
    <w:uiPriority w:val="99"/>
    <w:semiHidden/>
    <w:unhideWhenUsed/>
    <w:rsid w:val="009E4C31"/>
    <w:rPr>
      <w:rFonts w:ascii="Verdana" w:hAnsi="Verdana"/>
    </w:rPr>
  </w:style>
  <w:style w:type="table" w:styleId="Tablanormal1">
    <w:name w:val="Plain Table 1"/>
    <w:basedOn w:val="Tablanormal"/>
    <w:uiPriority w:val="41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E4C31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E4C31"/>
  </w:style>
  <w:style w:type="character" w:customStyle="1" w:styleId="SaludoCar">
    <w:name w:val="Saludo Car"/>
    <w:basedOn w:val="Fuentedeprrafopredeter"/>
    <w:link w:val="Saludo"/>
    <w:uiPriority w:val="99"/>
    <w:semiHidden/>
    <w:rsid w:val="009E4C31"/>
    <w:rPr>
      <w:rFonts w:ascii="Verdana" w:hAnsi="Verdana"/>
    </w:rPr>
  </w:style>
  <w:style w:type="paragraph" w:styleId="Firma">
    <w:name w:val="Signature"/>
    <w:basedOn w:val="Normal"/>
    <w:link w:val="Firma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E4C31"/>
    <w:rPr>
      <w:rFonts w:ascii="Verdana" w:hAnsi="Verdana"/>
    </w:rPr>
  </w:style>
  <w:style w:type="character" w:styleId="Textoennegrita">
    <w:name w:val="Strong"/>
    <w:basedOn w:val="Fuentedeprrafopredeter"/>
    <w:uiPriority w:val="22"/>
    <w:semiHidden/>
    <w:unhideWhenUsed/>
    <w:rsid w:val="009E4C31"/>
    <w:rPr>
      <w:rFonts w:ascii="Verdana" w:hAnsi="Verdana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E4C31"/>
    <w:rPr>
      <w:rFonts w:ascii="Verdana" w:hAnsi="Verdan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E4C31"/>
    <w:rPr>
      <w:rFonts w:ascii="Verdana" w:hAnsi="Verdan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E4C3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E4C3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E4C3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E4C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E4C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E4C3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E4C3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E4C3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E4C3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E4C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E4C3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9E4C3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9E4C3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E4C3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9E4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E4C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E4C3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E4C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E4C3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E4C3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E4C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E4C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E4C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E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E4C3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E4C3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E4C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E4C3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E4C3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E4C3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E4C3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E4C3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E4C3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E4C31"/>
    <w:pPr>
      <w:spacing w:after="100"/>
      <w:ind w:left="1760"/>
    </w:pPr>
  </w:style>
  <w:style w:type="character" w:customStyle="1" w:styleId="Mention">
    <w:name w:val="Mention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9E4C31"/>
    <w:pPr>
      <w:numPr>
        <w:numId w:val="15"/>
      </w:numPr>
    </w:pPr>
  </w:style>
  <w:style w:type="numbering" w:styleId="1ai">
    <w:name w:val="Outline List 1"/>
    <w:basedOn w:val="Sinlista"/>
    <w:uiPriority w:val="99"/>
    <w:semiHidden/>
    <w:unhideWhenUsed/>
    <w:rsid w:val="009E4C31"/>
    <w:pPr>
      <w:numPr>
        <w:numId w:val="16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ArtculoSeccin">
    <w:name w:val="Outline List 3"/>
    <w:basedOn w:val="Sinlista"/>
    <w:uiPriority w:val="99"/>
    <w:semiHidden/>
    <w:unhideWhenUsed/>
    <w:rsid w:val="009E4C31"/>
    <w:pPr>
      <w:numPr>
        <w:numId w:val="17"/>
      </w:numPr>
    </w:pPr>
  </w:style>
  <w:style w:type="character" w:customStyle="1" w:styleId="SmartHyperlink">
    <w:name w:val="Smart Hyperlink"/>
    <w:basedOn w:val="Fuentedeprrafopredeter"/>
    <w:uiPriority w:val="99"/>
    <w:semiHidden/>
    <w:unhideWhenUsed/>
    <w:rsid w:val="009E4C31"/>
    <w:rPr>
      <w:rFonts w:ascii="Verdana" w:hAnsi="Verdana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E4C31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Tr&#237;ptico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B5004570A64CA3A964A95918A83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BB55D-D704-43D3-9DE6-7BE1D3A8F4C2}"/>
      </w:docPartPr>
      <w:docPartBody>
        <w:p w:rsidR="003027AC" w:rsidRDefault="00125332">
          <w:pPr>
            <w:pStyle w:val="03B5004570A64CA3A964A95918A83AA6"/>
          </w:pPr>
          <w:r w:rsidRPr="006D288C">
            <w:rPr>
              <w:lang w:bidi="es-ES"/>
            </w:rPr>
            <w:t>Nombre de la compañía</w:t>
          </w:r>
        </w:p>
      </w:docPartBody>
    </w:docPart>
    <w:docPart>
      <w:docPartPr>
        <w:name w:val="2D9BD3C4145A48FBA857C24BE89BA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C7A87-CCF7-4517-81E4-A40F1F5D5B88}"/>
      </w:docPartPr>
      <w:docPartBody>
        <w:p w:rsidR="003027AC" w:rsidRDefault="00125332">
          <w:pPr>
            <w:pStyle w:val="2D9BD3C4145A48FBA857C24BE89BA44F"/>
          </w:pPr>
          <w:r w:rsidRPr="006D288C">
            <w:rPr>
              <w:lang w:bidi="es-ES"/>
            </w:rPr>
            <w:t>Dirección</w:t>
          </w:r>
          <w:r w:rsidRPr="006D288C">
            <w:rPr>
              <w:lang w:bidi="es-ES"/>
            </w:rPr>
            <w:br/>
            <w:t>Ciudad y código postal</w:t>
          </w:r>
        </w:p>
      </w:docPartBody>
    </w:docPart>
    <w:docPart>
      <w:docPartPr>
        <w:name w:val="E2B5A16EB95F4E09A5813354CB1B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5719-6E4A-442B-A219-40C82DBA5926}"/>
      </w:docPartPr>
      <w:docPartBody>
        <w:p w:rsidR="003027AC" w:rsidRDefault="00125332">
          <w:pPr>
            <w:pStyle w:val="E2B5A16EB95F4E09A5813354CB1B68EF"/>
          </w:pPr>
          <w:r w:rsidRPr="006D288C">
            <w:rPr>
              <w:lang w:bidi="es-ES"/>
            </w:rPr>
            <w:t>Clientes principales</w:t>
          </w:r>
        </w:p>
      </w:docPartBody>
    </w:docPart>
    <w:docPart>
      <w:docPartPr>
        <w:name w:val="3530DCC2D91542979FC45A1A54789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651C5-F477-4B68-80AF-82729D99E5DA}"/>
      </w:docPartPr>
      <w:docPartBody>
        <w:p w:rsidR="003027AC" w:rsidRDefault="00125332">
          <w:pPr>
            <w:pStyle w:val="3530DCC2D91542979FC45A1A54789CA2"/>
          </w:pPr>
          <w:r w:rsidRPr="006D288C">
            <w:rPr>
              <w:lang w:bidi="es-ES"/>
            </w:rPr>
            <w:t>Es posible que quiera mencionar a algunos de sus clientes más impresionantes aquí:</w:t>
          </w:r>
        </w:p>
      </w:docPartBody>
    </w:docPart>
    <w:docPart>
      <w:docPartPr>
        <w:name w:val="8E1EB3934CA844488124D4D656AAF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3BF8F-A951-456C-8BBE-117CBFD54DA6}"/>
      </w:docPartPr>
      <w:docPartBody>
        <w:p w:rsidR="008A5B67" w:rsidRPr="006D288C" w:rsidRDefault="00125332" w:rsidP="00CA1864">
          <w:pPr>
            <w:pStyle w:val="Listaconvietas"/>
          </w:pPr>
          <w:r w:rsidRPr="006D288C">
            <w:rPr>
              <w:lang w:bidi="es-ES"/>
            </w:rPr>
            <w:t>Compañía grande e importante</w:t>
          </w:r>
        </w:p>
        <w:p w:rsidR="008A5B67" w:rsidRPr="006D288C" w:rsidRDefault="00125332" w:rsidP="00CA1864">
          <w:pPr>
            <w:pStyle w:val="Listaconvietas"/>
          </w:pPr>
          <w:r w:rsidRPr="006D288C">
            <w:rPr>
              <w:lang w:bidi="es-ES"/>
            </w:rPr>
            <w:t>Compañía muy conocida</w:t>
          </w:r>
        </w:p>
        <w:p w:rsidR="003027AC" w:rsidRDefault="00125332">
          <w:pPr>
            <w:pStyle w:val="8E1EB3934CA844488124D4D656AAFE49"/>
          </w:pPr>
          <w:r w:rsidRPr="006D288C">
            <w:rPr>
              <w:lang w:bidi="es-ES"/>
            </w:rPr>
            <w:t>Compañía impresionante</w:t>
          </w:r>
        </w:p>
      </w:docPartBody>
    </w:docPart>
    <w:docPart>
      <w:docPartPr>
        <w:name w:val="83EF6D29BC5842B4A6F904011E6C5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3463D-4E97-4002-A09A-E9411FA8EED3}"/>
      </w:docPartPr>
      <w:docPartBody>
        <w:p w:rsidR="003027AC" w:rsidRDefault="00125332">
          <w:pPr>
            <w:pStyle w:val="83EF6D29BC5842B4A6F904011E6C5377"/>
          </w:pPr>
          <w:r w:rsidRPr="006D288C">
            <w:rPr>
              <w:lang w:bidi="es-ES"/>
            </w:rPr>
            <w:t>Contacto</w:t>
          </w:r>
        </w:p>
      </w:docPartBody>
    </w:docPart>
    <w:docPart>
      <w:docPartPr>
        <w:name w:val="915A01BB6BD24D23847C51637269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CC63B-8063-4E88-B1D1-C53EB6DC7387}"/>
      </w:docPartPr>
      <w:docPartBody>
        <w:p w:rsidR="003027AC" w:rsidRDefault="00125332">
          <w:pPr>
            <w:pStyle w:val="915A01BB6BD24D23847C5163726979A4"/>
          </w:pPr>
          <w:r w:rsidRPr="006D288C">
            <w:rPr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32"/>
    <w:rsid w:val="00125332"/>
    <w:rsid w:val="003027AC"/>
    <w:rsid w:val="0044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CD13F6686E43FEB6400BD53111E506">
    <w:name w:val="72CD13F6686E43FEB6400BD53111E506"/>
  </w:style>
  <w:style w:type="paragraph" w:styleId="Textodebloque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ascii="Verdana" w:eastAsiaTheme="minorHAnsi" w:hAnsi="Verdana"/>
      <w:color w:val="FFFFFF" w:themeColor="background1"/>
      <w:kern w:val="2"/>
      <w:lang w:val="es-ES" w:eastAsia="ja-JP"/>
      <w14:ligatures w14:val="standard"/>
    </w:rPr>
  </w:style>
  <w:style w:type="paragraph" w:customStyle="1" w:styleId="B72A48BA92714E4E8F1EBD9A2E8E6558">
    <w:name w:val="B72A48BA92714E4E8F1EBD9A2E8E6558"/>
  </w:style>
  <w:style w:type="paragraph" w:customStyle="1" w:styleId="03B5004570A64CA3A964A95918A83AA6">
    <w:name w:val="03B5004570A64CA3A964A95918A83AA6"/>
  </w:style>
  <w:style w:type="paragraph" w:customStyle="1" w:styleId="2D9BD3C4145A48FBA857C24BE89BA44F">
    <w:name w:val="2D9BD3C4145A48FBA857C24BE89BA44F"/>
  </w:style>
  <w:style w:type="paragraph" w:customStyle="1" w:styleId="B04C504648B04DCD8924F529F2F65E33">
    <w:name w:val="B04C504648B04DCD8924F529F2F65E33"/>
  </w:style>
  <w:style w:type="paragraph" w:customStyle="1" w:styleId="26899A50CC984EEDB45DCA7A2EBB784A">
    <w:name w:val="26899A50CC984EEDB45DCA7A2EBB784A"/>
  </w:style>
  <w:style w:type="paragraph" w:customStyle="1" w:styleId="28B9E2E2017646B1923A57867B7FC2CE">
    <w:name w:val="28B9E2E2017646B1923A57867B7FC2CE"/>
  </w:style>
  <w:style w:type="paragraph" w:customStyle="1" w:styleId="6F7FBF5D688842F38E7E8F7AEC59E4F5">
    <w:name w:val="6F7FBF5D688842F38E7E8F7AEC59E4F5"/>
  </w:style>
  <w:style w:type="paragraph" w:customStyle="1" w:styleId="2DE84C859F1C41079FE6A287D3E2C69A">
    <w:name w:val="2DE84C859F1C41079FE6A287D3E2C69A"/>
  </w:style>
  <w:style w:type="paragraph" w:customStyle="1" w:styleId="4A56DE7B27B74C909E75855DCD9E0D3E">
    <w:name w:val="4A56DE7B27B74C909E75855DCD9E0D3E"/>
  </w:style>
  <w:style w:type="paragraph" w:customStyle="1" w:styleId="3AC0739461684F4389CF9CCEC090E885">
    <w:name w:val="3AC0739461684F4389CF9CCEC090E885"/>
  </w:style>
  <w:style w:type="paragraph" w:styleId="Cita">
    <w:name w:val="Quote"/>
    <w:basedOn w:val="Normal"/>
    <w:link w:val="CitaC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="Verdana" w:eastAsiaTheme="majorEastAsia" w:hAnsi="Verdana" w:cstheme="majorBidi"/>
      <w:color w:val="FFFFFF" w:themeColor="background1"/>
      <w:kern w:val="2"/>
      <w:lang w:val="es-ES" w:eastAsia="ja-JP"/>
      <w14:ligatures w14:val="standard"/>
    </w:rPr>
  </w:style>
  <w:style w:type="character" w:customStyle="1" w:styleId="CitaCar">
    <w:name w:val="Cita Car"/>
    <w:basedOn w:val="Fuentedeprrafopredeter"/>
    <w:link w:val="Cita"/>
    <w:uiPriority w:val="12"/>
    <w:rPr>
      <w:rFonts w:ascii="Verdana" w:eastAsiaTheme="majorEastAsia" w:hAnsi="Verdana" w:cstheme="majorBidi"/>
      <w:color w:val="FFFFFF" w:themeColor="background1"/>
      <w:kern w:val="2"/>
      <w:shd w:val="clear" w:color="auto" w:fill="1F4E79" w:themeFill="accent1" w:themeFillShade="80"/>
      <w:lang w:val="es-ES" w:eastAsia="ja-JP"/>
      <w14:ligatures w14:val="standard"/>
    </w:rPr>
  </w:style>
  <w:style w:type="paragraph" w:customStyle="1" w:styleId="7C8166FB758745A2B41C4F2F2429EA30">
    <w:name w:val="7C8166FB758745A2B41C4F2F2429EA30"/>
  </w:style>
  <w:style w:type="paragraph" w:customStyle="1" w:styleId="EDA615BC143B4CA7A6E2129B9F5D5F2F">
    <w:name w:val="EDA615BC143B4CA7A6E2129B9F5D5F2F"/>
  </w:style>
  <w:style w:type="paragraph" w:customStyle="1" w:styleId="119E72D051B64DD5903491CB87ADC263">
    <w:name w:val="119E72D051B64DD5903491CB87ADC263"/>
  </w:style>
  <w:style w:type="paragraph" w:customStyle="1" w:styleId="CA828CDECC9A47C1992984F23739BCD0">
    <w:name w:val="CA828CDECC9A47C1992984F23739BCD0"/>
  </w:style>
  <w:style w:type="paragraph" w:customStyle="1" w:styleId="EC9C6D466C964AE39EC8D2C94B28FFFE">
    <w:name w:val="EC9C6D466C964AE39EC8D2C94B28FFFE"/>
  </w:style>
  <w:style w:type="paragraph" w:customStyle="1" w:styleId="33BDDAD5EAF641349D3C889CF72FEA24">
    <w:name w:val="33BDDAD5EAF641349D3C889CF72FEA24"/>
  </w:style>
  <w:style w:type="paragraph" w:customStyle="1" w:styleId="E2B5A16EB95F4E09A5813354CB1B68EF">
    <w:name w:val="E2B5A16EB95F4E09A5813354CB1B68EF"/>
  </w:style>
  <w:style w:type="paragraph" w:customStyle="1" w:styleId="3530DCC2D91542979FC45A1A54789CA2">
    <w:name w:val="3530DCC2D91542979FC45A1A54789CA2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ascii="Verdana" w:eastAsiaTheme="minorHAnsi" w:hAnsi="Verdana"/>
      <w:color w:val="44546A" w:themeColor="text2"/>
      <w:kern w:val="2"/>
      <w:lang w:val="es-ES" w:eastAsia="ja-JP"/>
      <w14:ligatures w14:val="standard"/>
    </w:rPr>
  </w:style>
  <w:style w:type="paragraph" w:customStyle="1" w:styleId="8E1EB3934CA844488124D4D656AAFE49">
    <w:name w:val="8E1EB3934CA844488124D4D656AAFE49"/>
  </w:style>
  <w:style w:type="paragraph" w:customStyle="1" w:styleId="83EF6D29BC5842B4A6F904011E6C5377">
    <w:name w:val="83EF6D29BC5842B4A6F904011E6C5377"/>
  </w:style>
  <w:style w:type="paragraph" w:customStyle="1" w:styleId="915A01BB6BD24D23847C5163726979A4">
    <w:name w:val="915A01BB6BD24D23847C5163726979A4"/>
  </w:style>
  <w:style w:type="paragraph" w:customStyle="1" w:styleId="439DB05CBA8141818B242839C3ED5F24">
    <w:name w:val="439DB05CBA8141818B242839C3ED5F24"/>
  </w:style>
  <w:style w:type="paragraph" w:customStyle="1" w:styleId="4CA08D56AAB949E9BB71F4B05B6D3CFA">
    <w:name w:val="4CA08D56AAB949E9BB71F4B05B6D3CFA"/>
  </w:style>
  <w:style w:type="paragraph" w:customStyle="1" w:styleId="B4F74A0DA5024ABA997B130D9BAB3CA6">
    <w:name w:val="B4F74A0DA5024ABA997B130D9BAB3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7AB81B2-7948-498F-A47A-3BEC32AF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Tríptico (azul).dotx</Template>
  <TotalTime>0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Veracruz, México</cp:keywords>
  <cp:lastModifiedBy/>
  <cp:revision>1</cp:revision>
  <dcterms:created xsi:type="dcterms:W3CDTF">2025-09-09T16:09:00Z</dcterms:created>
  <dcterms:modified xsi:type="dcterms:W3CDTF">2025-09-09T22:47:00Z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